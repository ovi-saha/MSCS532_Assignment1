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5572" w14:textId="1E155B3E" w:rsidR="00D17790" w:rsidRDefault="00831DE4" w:rsidP="00831DE4">
      <w:pPr>
        <w:pStyle w:val="Heading1"/>
      </w:pPr>
      <w:r>
        <w:t>Assignment 1: Getting Started</w:t>
      </w:r>
    </w:p>
    <w:p w14:paraId="6BE02F19" w14:textId="77777777" w:rsidR="00831DE4" w:rsidRDefault="00831DE4" w:rsidP="00831DE4"/>
    <w:p w14:paraId="33280D4D" w14:textId="15525B1D" w:rsidR="00831DE4" w:rsidRDefault="00831DE4" w:rsidP="00831DE4">
      <w:r>
        <w:t xml:space="preserve">In this assignment, you will set up a Python environment and configure Visual Studio Code (VS Code) as your Integrated Development Environment (IDE). Although you are welcome to use any IDE you choose, we will be using VS Code in examples. You are also required to create a GitHub account if you do not already have one. Finally, you will tackle programming your first sorting algorithm. </w:t>
      </w:r>
    </w:p>
    <w:p w14:paraId="70651C3D" w14:textId="77777777" w:rsidR="00D11251" w:rsidRDefault="00D11251" w:rsidP="00831DE4"/>
    <w:p w14:paraId="028768D1" w14:textId="73B1D488" w:rsidR="00D11251" w:rsidRDefault="00D11251" w:rsidP="002F05A0">
      <w:pPr>
        <w:pStyle w:val="Heading2"/>
      </w:pPr>
      <w:r>
        <w:t>Step 1</w:t>
      </w:r>
      <w:r w:rsidR="002F05A0">
        <w:t>: Install Python</w:t>
      </w:r>
    </w:p>
    <w:p w14:paraId="3167BD34" w14:textId="688FFB08" w:rsidR="002F05A0" w:rsidRDefault="002F05A0" w:rsidP="002F05A0">
      <w:r>
        <w:t>If you do not already have Python installed, you can download it from the official website: https://www.python.org/downloads. You must use version 3.8 or higher. When you run the installer, be sure to check the option ‘Add Python to PATH’.</w:t>
      </w:r>
    </w:p>
    <w:p w14:paraId="3146EA76" w14:textId="77777777" w:rsidR="002F05A0" w:rsidRDefault="002F05A0" w:rsidP="002F05A0"/>
    <w:p w14:paraId="1F29D011" w14:textId="3EF3F7EF" w:rsidR="002F05A0" w:rsidRDefault="002F05A0" w:rsidP="002F05A0">
      <w:r>
        <w:t xml:space="preserve">To check the installation, use </w:t>
      </w:r>
      <w:r w:rsidRPr="002F05A0">
        <w:rPr>
          <w:rFonts w:ascii="Century Gothic" w:hAnsi="Century Gothic"/>
          <w:b/>
          <w:bCs/>
        </w:rPr>
        <w:t xml:space="preserve">python </w:t>
      </w:r>
      <w:r>
        <w:rPr>
          <w:rFonts w:ascii="Century Gothic" w:hAnsi="Century Gothic"/>
          <w:b/>
          <w:bCs/>
        </w:rPr>
        <w:t>--</w:t>
      </w:r>
      <w:r w:rsidRPr="002F05A0">
        <w:rPr>
          <w:rFonts w:ascii="Century Gothic" w:hAnsi="Century Gothic"/>
          <w:b/>
          <w:bCs/>
        </w:rPr>
        <w:t>version</w:t>
      </w:r>
      <w:r>
        <w:t xml:space="preserve"> on the terminal or command prompt on your system.</w:t>
      </w:r>
    </w:p>
    <w:p w14:paraId="18F1E8F9" w14:textId="77777777" w:rsidR="002F05A0" w:rsidRDefault="002F05A0" w:rsidP="002F05A0"/>
    <w:p w14:paraId="0911DB45" w14:textId="513D7BAF" w:rsidR="002F05A0" w:rsidRDefault="002F05A0" w:rsidP="002F05A0">
      <w:pPr>
        <w:pStyle w:val="Heading2"/>
      </w:pPr>
      <w:r>
        <w:t>Step 2: Install Visual Studio Code (VS Code) or an IDE of choice</w:t>
      </w:r>
    </w:p>
    <w:p w14:paraId="37F005C6" w14:textId="25083B8F" w:rsidR="002F05A0" w:rsidRDefault="002F05A0" w:rsidP="002F05A0">
      <w:r>
        <w:t xml:space="preserve">You can download VS Code for Windows, MacOS, or Linux from their website: </w:t>
      </w:r>
      <w:hyperlink r:id="rId5" w:history="1">
        <w:r w:rsidRPr="00663467">
          <w:rPr>
            <w:rStyle w:val="Hyperlink"/>
          </w:rPr>
          <w:t>https://code.visualstudio.com/</w:t>
        </w:r>
      </w:hyperlink>
      <w:r>
        <w:t xml:space="preserve">. </w:t>
      </w:r>
      <w:r w:rsidR="004D65F1">
        <w:t xml:space="preserve">If you have used VS Code before, you want to make sure you have the latest version. </w:t>
      </w:r>
      <w:r>
        <w:t xml:space="preserve">Run the installer and follow the instructions to install it on your machine. Once the installation is complete, you will need to install the </w:t>
      </w:r>
      <w:r w:rsidRPr="002F05A0">
        <w:rPr>
          <w:b/>
          <w:bCs/>
        </w:rPr>
        <w:t>Python Extension for VS Code</w:t>
      </w:r>
      <w:r>
        <w:t xml:space="preserve">. </w:t>
      </w:r>
    </w:p>
    <w:p w14:paraId="4E286D16" w14:textId="77777777" w:rsidR="002F05A0" w:rsidRDefault="002F05A0" w:rsidP="002F05A0"/>
    <w:p w14:paraId="6153E54E" w14:textId="461842FE" w:rsidR="002F05A0" w:rsidRDefault="002F05A0" w:rsidP="002F05A0">
      <w:pPr>
        <w:pStyle w:val="ListParagraph"/>
        <w:numPr>
          <w:ilvl w:val="0"/>
          <w:numId w:val="1"/>
        </w:numPr>
      </w:pPr>
      <w:r>
        <w:t>Open Visual Studio Code</w:t>
      </w:r>
    </w:p>
    <w:p w14:paraId="3D7362CA" w14:textId="56857250" w:rsidR="002F05A0" w:rsidRDefault="002F05A0" w:rsidP="002F05A0">
      <w:pPr>
        <w:pStyle w:val="ListParagraph"/>
        <w:numPr>
          <w:ilvl w:val="0"/>
          <w:numId w:val="1"/>
        </w:numPr>
      </w:pPr>
      <w:r>
        <w:t>Go to the Extensions view by clicking the Extension icon in the Activity Bar.</w:t>
      </w:r>
    </w:p>
    <w:p w14:paraId="259347F6" w14:textId="1BC7741F" w:rsidR="002F05A0" w:rsidRDefault="002F05A0" w:rsidP="002F05A0">
      <w:pPr>
        <w:pStyle w:val="ListParagraph"/>
        <w:numPr>
          <w:ilvl w:val="0"/>
          <w:numId w:val="1"/>
        </w:numPr>
      </w:pPr>
      <w:r>
        <w:t>Search for ‘Python’ and select the official Python extension by Microsoft.</w:t>
      </w:r>
      <w:r w:rsidR="00287C2A">
        <w:rPr>
          <w:noProof/>
        </w:rPr>
        <w:drawing>
          <wp:inline distT="0" distB="0" distL="0" distR="0" wp14:anchorId="4DBE86B4" wp14:editId="454C5211">
            <wp:extent cx="5943600" cy="1675130"/>
            <wp:effectExtent l="0" t="0" r="0" b="1270"/>
            <wp:docPr id="854064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427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5130"/>
                    </a:xfrm>
                    <a:prstGeom prst="rect">
                      <a:avLst/>
                    </a:prstGeom>
                  </pic:spPr>
                </pic:pic>
              </a:graphicData>
            </a:graphic>
          </wp:inline>
        </w:drawing>
      </w:r>
    </w:p>
    <w:p w14:paraId="7BA7444F" w14:textId="4E58F218" w:rsidR="00287C2A" w:rsidRDefault="00287C2A" w:rsidP="002F05A0">
      <w:pPr>
        <w:pStyle w:val="ListParagraph"/>
        <w:numPr>
          <w:ilvl w:val="0"/>
          <w:numId w:val="1"/>
        </w:numPr>
      </w:pPr>
      <w:r>
        <w:t>Click Install to add the Python extension to VS Code.</w:t>
      </w:r>
    </w:p>
    <w:p w14:paraId="74DC68AC" w14:textId="2795B8CF" w:rsidR="006D3BB0" w:rsidRDefault="006D3BB0" w:rsidP="002F05A0">
      <w:pPr>
        <w:pStyle w:val="ListParagraph"/>
        <w:numPr>
          <w:ilvl w:val="0"/>
          <w:numId w:val="1"/>
        </w:numPr>
      </w:pPr>
      <w:r>
        <w:t xml:space="preserve">I also recommend installing the Code Runner extension. Here’s a video that shows the installation steps covered so far including Code </w:t>
      </w:r>
      <w:proofErr w:type="gramStart"/>
      <w:r>
        <w:t>Runner :</w:t>
      </w:r>
      <w:proofErr w:type="gramEnd"/>
      <w:r>
        <w:t xml:space="preserve"> </w:t>
      </w:r>
      <w:hyperlink r:id="rId7" w:history="1">
        <w:r w:rsidRPr="00663467">
          <w:rPr>
            <w:rStyle w:val="Hyperlink"/>
          </w:rPr>
          <w:t>https://www.youtube.com/watch?v=9o4gDQvVkLU</w:t>
        </w:r>
      </w:hyperlink>
    </w:p>
    <w:p w14:paraId="4F1DFA18" w14:textId="77777777" w:rsidR="006D3BB0" w:rsidRDefault="006D3BB0" w:rsidP="006D3BB0"/>
    <w:p w14:paraId="4542CC2C" w14:textId="3B2DF32D" w:rsidR="006D3BB0" w:rsidRDefault="006D3BB0" w:rsidP="006D3BB0">
      <w:pPr>
        <w:pStyle w:val="Heading2"/>
      </w:pPr>
      <w:r>
        <w:lastRenderedPageBreak/>
        <w:t>Step 3: GitHub Account Creation</w:t>
      </w:r>
    </w:p>
    <w:p w14:paraId="649665CD" w14:textId="0671EFA4" w:rsidR="006D3BB0" w:rsidRDefault="003D1EE8" w:rsidP="006D3BB0">
      <w:r>
        <w:t xml:space="preserve">GitHub is a cornerstone of modern software development that facilitates collaboration, version control, and project management. Go to </w:t>
      </w:r>
      <w:hyperlink r:id="rId8" w:history="1">
        <w:r w:rsidRPr="00663467">
          <w:rPr>
            <w:rStyle w:val="Hyperlink"/>
          </w:rPr>
          <w:t>https://github.com/</w:t>
        </w:r>
      </w:hyperlink>
      <w:r>
        <w:t xml:space="preserve"> to create an account using your </w:t>
      </w:r>
      <w:proofErr w:type="spellStart"/>
      <w:r>
        <w:t>UCumberlands</w:t>
      </w:r>
      <w:proofErr w:type="spellEnd"/>
      <w:r>
        <w:t xml:space="preserve"> email address. </w:t>
      </w:r>
      <w:r w:rsidR="004D65F1">
        <w:t>Setting up GitHub to work with VS Code can be a little confusing. Watch this video to help you get it set</w:t>
      </w:r>
      <w:r w:rsidR="00107AA6">
        <w:t xml:space="preserve"> </w:t>
      </w:r>
      <w:r w:rsidR="004D65F1">
        <w:t xml:space="preserve">up: </w:t>
      </w:r>
      <w:hyperlink r:id="rId9" w:history="1">
        <w:r w:rsidR="004D65F1" w:rsidRPr="00663467">
          <w:rPr>
            <w:rStyle w:val="Hyperlink"/>
          </w:rPr>
          <w:t>https://youtu.be/z5jZ9lrSpqk?si=olDHgwvpsNbtiwAB</w:t>
        </w:r>
      </w:hyperlink>
    </w:p>
    <w:p w14:paraId="7F72F3A1" w14:textId="77777777" w:rsidR="004D65F1" w:rsidRDefault="004D65F1" w:rsidP="006D3BB0"/>
    <w:p w14:paraId="2C889CDB" w14:textId="10301088" w:rsidR="004D65F1" w:rsidRDefault="004D65F1" w:rsidP="004D65F1">
      <w:pPr>
        <w:pStyle w:val="Heading2"/>
      </w:pPr>
      <w:r>
        <w:t>Step 4: Assignment</w:t>
      </w:r>
    </w:p>
    <w:p w14:paraId="31A5BD91" w14:textId="71DCEF45" w:rsidR="004D65F1" w:rsidRDefault="004D65F1" w:rsidP="004D65F1">
      <w:r>
        <w:t xml:space="preserve">Now that you are all set up, it is time to do a little programming. In Chapter 2 of </w:t>
      </w:r>
      <w:r w:rsidRPr="004D65F1">
        <w:rPr>
          <w:i/>
          <w:iCs/>
        </w:rPr>
        <w:t>Introduction to Algorithms</w:t>
      </w:r>
      <w:r>
        <w:t xml:space="preserve">, the Insertion Sort is introduced. Using what you learned from the algorithm presented, code the Insertion Sort algorithm; however, you will sort your array into monotonically decreasing order instead of increasing. To practice using version control, you should have at least </w:t>
      </w:r>
      <w:r w:rsidR="00107AA6">
        <w:t xml:space="preserve">3 </w:t>
      </w:r>
      <w:r>
        <w:t xml:space="preserve">commits to your GitHub repository. Name your repo </w:t>
      </w:r>
      <w:r w:rsidRPr="004D65F1">
        <w:rPr>
          <w:b/>
          <w:bCs/>
        </w:rPr>
        <w:t>MSCS532_Assignment1</w:t>
      </w:r>
      <w:r>
        <w:t xml:space="preserve"> and make the repo </w:t>
      </w:r>
      <w:r w:rsidRPr="004D65F1">
        <w:rPr>
          <w:b/>
          <w:bCs/>
        </w:rPr>
        <w:t>public</w:t>
      </w:r>
      <w:r>
        <w:t>.</w:t>
      </w:r>
      <w:r w:rsidR="00107AA6">
        <w:t xml:space="preserve"> Here’s a summary:</w:t>
      </w:r>
    </w:p>
    <w:p w14:paraId="39B4B570" w14:textId="2B455128" w:rsidR="00107AA6" w:rsidRDefault="00107AA6" w:rsidP="00107AA6">
      <w:pPr>
        <w:pStyle w:val="ListParagraph"/>
        <w:numPr>
          <w:ilvl w:val="0"/>
          <w:numId w:val="2"/>
        </w:numPr>
      </w:pPr>
      <w:r>
        <w:t>Write a Python program for the Insertion Sort Algorithm that sorts in monotonically decreasing order.</w:t>
      </w:r>
    </w:p>
    <w:p w14:paraId="4F5D404A" w14:textId="14D9C9BB" w:rsidR="00107AA6" w:rsidRDefault="00107AA6" w:rsidP="00107AA6">
      <w:pPr>
        <w:pStyle w:val="ListParagraph"/>
        <w:numPr>
          <w:ilvl w:val="0"/>
          <w:numId w:val="2"/>
        </w:numPr>
      </w:pPr>
      <w:r>
        <w:t xml:space="preserve">Have at least 3 commits to your </w:t>
      </w:r>
      <w:r>
        <w:t>public MSCS532_Assignment1</w:t>
      </w:r>
      <w:r>
        <w:t xml:space="preserve"> repo to show your development process.</w:t>
      </w:r>
    </w:p>
    <w:p w14:paraId="2CBE5723" w14:textId="173DA5C8" w:rsidR="004D65F1" w:rsidRDefault="00107AA6" w:rsidP="004D65F1">
      <w:pPr>
        <w:pStyle w:val="ListParagraph"/>
        <w:numPr>
          <w:ilvl w:val="0"/>
          <w:numId w:val="2"/>
        </w:numPr>
      </w:pPr>
      <w:r>
        <w:t>Submit</w:t>
      </w:r>
      <w:r w:rsidR="004D65F1">
        <w:t xml:space="preserve"> the link to your public </w:t>
      </w:r>
      <w:r w:rsidR="004D65F1">
        <w:t>MSCS532_Assignment1</w:t>
      </w:r>
      <w:r w:rsidR="004D65F1">
        <w:t xml:space="preserve"> repository.</w:t>
      </w:r>
    </w:p>
    <w:p w14:paraId="2BEA77AE" w14:textId="77777777" w:rsidR="00107AA6" w:rsidRDefault="00107AA6" w:rsidP="00107AA6"/>
    <w:p w14:paraId="521D7D29" w14:textId="77777777" w:rsidR="00107AA6" w:rsidRDefault="00107AA6" w:rsidP="00107AA6"/>
    <w:p w14:paraId="47C57FD8" w14:textId="77777777" w:rsidR="00107AA6" w:rsidRDefault="00107AA6" w:rsidP="00107AA6"/>
    <w:p w14:paraId="19ACC2C1" w14:textId="7DA46E80" w:rsidR="00107AA6" w:rsidRPr="004D65F1" w:rsidRDefault="00107AA6" w:rsidP="00107AA6">
      <w:proofErr w:type="spellStart"/>
      <w:r w:rsidRPr="00107AA6">
        <w:t>Cormen</w:t>
      </w:r>
      <w:proofErr w:type="spellEnd"/>
      <w:r w:rsidRPr="00107AA6">
        <w:t xml:space="preserve">, T. H., </w:t>
      </w:r>
      <w:proofErr w:type="spellStart"/>
      <w:r w:rsidRPr="00107AA6">
        <w:t>Leiserson</w:t>
      </w:r>
      <w:proofErr w:type="spellEnd"/>
      <w:r w:rsidRPr="00107AA6">
        <w:t>, C. E., Rivest, R. L., &amp; Stein, C. (2022). Introduction to Algorithms (4th ed.). Random House Publishing Services. https://reader2.yuzu.com/books/9780262367509</w:t>
      </w:r>
    </w:p>
    <w:sectPr w:rsidR="00107AA6" w:rsidRPr="004D65F1" w:rsidSect="001A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1E7"/>
    <w:multiLevelType w:val="hybridMultilevel"/>
    <w:tmpl w:val="DBB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53A3F"/>
    <w:multiLevelType w:val="hybridMultilevel"/>
    <w:tmpl w:val="94C8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776774">
    <w:abstractNumId w:val="1"/>
  </w:num>
  <w:num w:numId="2" w16cid:durableId="111668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E4"/>
    <w:rsid w:val="00001CA0"/>
    <w:rsid w:val="00052312"/>
    <w:rsid w:val="000B194A"/>
    <w:rsid w:val="000B578F"/>
    <w:rsid w:val="000D6AA9"/>
    <w:rsid w:val="000F0472"/>
    <w:rsid w:val="00107AA6"/>
    <w:rsid w:val="0012241C"/>
    <w:rsid w:val="00141D8E"/>
    <w:rsid w:val="001467CE"/>
    <w:rsid w:val="001A1726"/>
    <w:rsid w:val="001F585C"/>
    <w:rsid w:val="00210686"/>
    <w:rsid w:val="00230BE2"/>
    <w:rsid w:val="002469E0"/>
    <w:rsid w:val="00254317"/>
    <w:rsid w:val="002769F8"/>
    <w:rsid w:val="00287C2A"/>
    <w:rsid w:val="002C4A19"/>
    <w:rsid w:val="002D38AA"/>
    <w:rsid w:val="002F05A0"/>
    <w:rsid w:val="00375C50"/>
    <w:rsid w:val="00384A53"/>
    <w:rsid w:val="003D1EE8"/>
    <w:rsid w:val="003E5187"/>
    <w:rsid w:val="003F6F66"/>
    <w:rsid w:val="004313BA"/>
    <w:rsid w:val="00471D06"/>
    <w:rsid w:val="00472D5E"/>
    <w:rsid w:val="004A49C9"/>
    <w:rsid w:val="004B3885"/>
    <w:rsid w:val="004C2EEB"/>
    <w:rsid w:val="004C3B53"/>
    <w:rsid w:val="004D65F1"/>
    <w:rsid w:val="004E2C28"/>
    <w:rsid w:val="004F7E67"/>
    <w:rsid w:val="005005DC"/>
    <w:rsid w:val="00501857"/>
    <w:rsid w:val="005341E1"/>
    <w:rsid w:val="005549E0"/>
    <w:rsid w:val="0056276D"/>
    <w:rsid w:val="005A36D9"/>
    <w:rsid w:val="005B0F01"/>
    <w:rsid w:val="005C0A89"/>
    <w:rsid w:val="005C68C9"/>
    <w:rsid w:val="005D478E"/>
    <w:rsid w:val="006168DD"/>
    <w:rsid w:val="00635AD5"/>
    <w:rsid w:val="00665096"/>
    <w:rsid w:val="006929ED"/>
    <w:rsid w:val="006D3BB0"/>
    <w:rsid w:val="006E053E"/>
    <w:rsid w:val="006E7DC6"/>
    <w:rsid w:val="006F3912"/>
    <w:rsid w:val="006F7CC2"/>
    <w:rsid w:val="007077F6"/>
    <w:rsid w:val="00755BA9"/>
    <w:rsid w:val="007808B3"/>
    <w:rsid w:val="007C723A"/>
    <w:rsid w:val="00831DE4"/>
    <w:rsid w:val="00842C62"/>
    <w:rsid w:val="00895ABF"/>
    <w:rsid w:val="008B589B"/>
    <w:rsid w:val="008D6CEA"/>
    <w:rsid w:val="008E5A11"/>
    <w:rsid w:val="00922C96"/>
    <w:rsid w:val="0095444D"/>
    <w:rsid w:val="00956B5B"/>
    <w:rsid w:val="00962DAF"/>
    <w:rsid w:val="009771E4"/>
    <w:rsid w:val="00994116"/>
    <w:rsid w:val="009B63E9"/>
    <w:rsid w:val="009B7B2A"/>
    <w:rsid w:val="009C407E"/>
    <w:rsid w:val="009D02C8"/>
    <w:rsid w:val="009D46B7"/>
    <w:rsid w:val="009D7652"/>
    <w:rsid w:val="00A32077"/>
    <w:rsid w:val="00A3589D"/>
    <w:rsid w:val="00A5796C"/>
    <w:rsid w:val="00A76E10"/>
    <w:rsid w:val="00A7764A"/>
    <w:rsid w:val="00AB1627"/>
    <w:rsid w:val="00B23EE4"/>
    <w:rsid w:val="00B542DC"/>
    <w:rsid w:val="00B75A02"/>
    <w:rsid w:val="00BB3C5D"/>
    <w:rsid w:val="00BB424A"/>
    <w:rsid w:val="00C1248B"/>
    <w:rsid w:val="00C510E5"/>
    <w:rsid w:val="00C53011"/>
    <w:rsid w:val="00C9355D"/>
    <w:rsid w:val="00CB370D"/>
    <w:rsid w:val="00CC01BD"/>
    <w:rsid w:val="00CC42FC"/>
    <w:rsid w:val="00CE4977"/>
    <w:rsid w:val="00D06037"/>
    <w:rsid w:val="00D11251"/>
    <w:rsid w:val="00D17790"/>
    <w:rsid w:val="00D33CAC"/>
    <w:rsid w:val="00D40B43"/>
    <w:rsid w:val="00D5174F"/>
    <w:rsid w:val="00D6365D"/>
    <w:rsid w:val="00D67E71"/>
    <w:rsid w:val="00D83F29"/>
    <w:rsid w:val="00D92BAF"/>
    <w:rsid w:val="00DA1D70"/>
    <w:rsid w:val="00E45E6C"/>
    <w:rsid w:val="00E70639"/>
    <w:rsid w:val="00E716F6"/>
    <w:rsid w:val="00EB2EEE"/>
    <w:rsid w:val="00EB38AA"/>
    <w:rsid w:val="00ED1369"/>
    <w:rsid w:val="00EF7328"/>
    <w:rsid w:val="00F02E94"/>
    <w:rsid w:val="00F038DC"/>
    <w:rsid w:val="00F30F7B"/>
    <w:rsid w:val="00F3587A"/>
    <w:rsid w:val="00F5764F"/>
    <w:rsid w:val="00F73996"/>
    <w:rsid w:val="00F76DA4"/>
    <w:rsid w:val="00F938D9"/>
    <w:rsid w:val="00FA1D30"/>
    <w:rsid w:val="00FA3502"/>
    <w:rsid w:val="00FB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AAB31"/>
  <w15:chartTrackingRefBased/>
  <w15:docId w15:val="{C8B8A151-C128-CD44-B16E-AA0F1EBF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E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F05A0"/>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E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F05A0"/>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2F05A0"/>
    <w:rPr>
      <w:color w:val="467886" w:themeColor="hyperlink"/>
      <w:u w:val="single"/>
    </w:rPr>
  </w:style>
  <w:style w:type="character" w:styleId="UnresolvedMention">
    <w:name w:val="Unresolved Mention"/>
    <w:basedOn w:val="DefaultParagraphFont"/>
    <w:uiPriority w:val="99"/>
    <w:rsid w:val="002F05A0"/>
    <w:rPr>
      <w:color w:val="605E5C"/>
      <w:shd w:val="clear" w:color="auto" w:fill="E1DFDD"/>
    </w:rPr>
  </w:style>
  <w:style w:type="paragraph" w:styleId="ListParagraph">
    <w:name w:val="List Paragraph"/>
    <w:basedOn w:val="Normal"/>
    <w:uiPriority w:val="34"/>
    <w:qFormat/>
    <w:rsid w:val="002F0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youtube.com/watch?v=9o4gDQvVk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e.visual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z5jZ9lrSpqk?si=olDHgwvpsNbtiw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Vanessa Cooper</cp:lastModifiedBy>
  <cp:revision>1</cp:revision>
  <dcterms:created xsi:type="dcterms:W3CDTF">2024-08-21T16:39:00Z</dcterms:created>
  <dcterms:modified xsi:type="dcterms:W3CDTF">2024-08-21T19:11:00Z</dcterms:modified>
</cp:coreProperties>
</file>